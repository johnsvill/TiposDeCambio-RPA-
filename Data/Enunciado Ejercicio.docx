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Default="005E1F27" w:rsidP="00B51F21">
      <w:pPr>
        <w:jc w:val="both"/>
        <w:rPr>
          <w:rFonts w:ascii="Gotham" w:hAnsi="Gotham"/>
        </w:rPr>
      </w:pPr>
    </w:p>
    <w:p w:rsidR="008537FF" w:rsidRDefault="008537FF" w:rsidP="00B51F21">
      <w:pPr>
        <w:jc w:val="both"/>
        <w:rPr>
          <w:rFonts w:ascii="Gotham" w:hAnsi="Gotham"/>
        </w:rPr>
      </w:pPr>
    </w:p>
    <w:p w:rsidR="00BD191B" w:rsidRDefault="00BD191B" w:rsidP="00B51F21">
      <w:pPr>
        <w:jc w:val="both"/>
        <w:rPr>
          <w:rFonts w:ascii="Gotham" w:hAnsi="Gotham"/>
        </w:rPr>
      </w:pPr>
    </w:p>
    <w:p w:rsidR="00BD191B" w:rsidRDefault="00BD191B" w:rsidP="00B51F21">
      <w:pPr>
        <w:jc w:val="both"/>
        <w:rPr>
          <w:rFonts w:ascii="Gotham" w:hAnsi="Gotham"/>
        </w:rPr>
      </w:pPr>
    </w:p>
    <w:p w:rsidR="00BD191B" w:rsidRPr="0037751F" w:rsidRDefault="00BD191B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6B014E" w:rsidRPr="006B014E" w:rsidRDefault="001F51E8" w:rsidP="00B015F8">
      <w:pPr>
        <w:pStyle w:val="Ttulo"/>
        <w:rPr>
          <w:rFonts w:ascii="Gotham" w:hAnsi="Gotham"/>
          <w:color w:val="5E0C11" w:themeColor="accent1" w:themeShade="80"/>
        </w:rPr>
      </w:pPr>
      <w:r>
        <w:rPr>
          <w:rFonts w:ascii="Gotham" w:hAnsi="Gotham"/>
          <w:color w:val="5E0C11" w:themeColor="accent1" w:themeShade="80"/>
        </w:rPr>
        <w:t>Tipo de Cambio</w:t>
      </w:r>
    </w:p>
    <w:p w:rsidR="007A3503" w:rsidRPr="007A3503" w:rsidRDefault="007A3503" w:rsidP="007A3503">
      <w:pPr>
        <w:autoSpaceDE w:val="0"/>
        <w:autoSpaceDN w:val="0"/>
        <w:adjustRightInd w:val="0"/>
        <w:ind w:firstLine="0"/>
        <w:rPr>
          <w:rFonts w:ascii="Century" w:hAnsi="Century" w:cs="Century"/>
          <w:color w:val="000000"/>
          <w:sz w:val="24"/>
          <w:szCs w:val="24"/>
          <w:lang w:val="es-GT"/>
        </w:rPr>
      </w:pPr>
    </w:p>
    <w:p w:rsidR="005E1F27" w:rsidRPr="0037751F" w:rsidRDefault="007A3503" w:rsidP="007A3503">
      <w:pPr>
        <w:autoSpaceDE w:val="0"/>
        <w:autoSpaceDN w:val="0"/>
        <w:adjustRightInd w:val="0"/>
        <w:ind w:firstLine="0"/>
        <w:jc w:val="center"/>
        <w:rPr>
          <w:rFonts w:ascii="Gotham" w:hAnsi="Gotham"/>
        </w:rPr>
      </w:pPr>
      <w:r w:rsidRPr="007A3503">
        <w:rPr>
          <w:rFonts w:ascii="Century" w:hAnsi="Century" w:cs="Century"/>
          <w:color w:val="000000"/>
          <w:sz w:val="23"/>
          <w:szCs w:val="23"/>
          <w:lang w:val="es-GT"/>
        </w:rPr>
        <w:t xml:space="preserve">Documentación de </w:t>
      </w:r>
      <w:r w:rsidR="008537FF">
        <w:rPr>
          <w:rFonts w:ascii="Century" w:hAnsi="Century" w:cs="Century"/>
          <w:color w:val="000000"/>
          <w:sz w:val="23"/>
          <w:szCs w:val="23"/>
          <w:lang w:val="es-GT"/>
        </w:rPr>
        <w:t>los requerimientos del proceso</w:t>
      </w: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37751F" w:rsidRPr="0037751F" w:rsidRDefault="0037751F" w:rsidP="00B51F21">
      <w:pPr>
        <w:jc w:val="both"/>
        <w:rPr>
          <w:rFonts w:ascii="Gotham" w:hAnsi="Gotham"/>
        </w:rPr>
      </w:pPr>
    </w:p>
    <w:p w:rsidR="0037751F" w:rsidRPr="0037751F" w:rsidRDefault="0037751F" w:rsidP="00B51F21">
      <w:pPr>
        <w:jc w:val="both"/>
        <w:rPr>
          <w:rFonts w:ascii="Gotham" w:hAnsi="Gotham"/>
        </w:rPr>
      </w:pPr>
    </w:p>
    <w:p w:rsidR="0037751F" w:rsidRPr="0037751F" w:rsidRDefault="0037751F" w:rsidP="00B51F21">
      <w:pPr>
        <w:jc w:val="both"/>
        <w:rPr>
          <w:rFonts w:ascii="Gotham" w:hAnsi="Gotham"/>
        </w:rPr>
      </w:pPr>
    </w:p>
    <w:p w:rsidR="0037751F" w:rsidRDefault="0037751F" w:rsidP="00B51F21">
      <w:pPr>
        <w:jc w:val="both"/>
        <w:rPr>
          <w:rFonts w:ascii="Gotham" w:hAnsi="Gotham"/>
        </w:rPr>
      </w:pPr>
    </w:p>
    <w:p w:rsidR="007F1805" w:rsidRDefault="007F1805" w:rsidP="00B51F21">
      <w:pPr>
        <w:jc w:val="both"/>
        <w:rPr>
          <w:rFonts w:ascii="Gotham" w:hAnsi="Gotham"/>
        </w:rPr>
      </w:pPr>
    </w:p>
    <w:p w:rsidR="007F1805" w:rsidRPr="0037751F" w:rsidRDefault="007F1805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5E1F27" w:rsidRPr="0037751F" w:rsidRDefault="005E1F27" w:rsidP="00B51F21">
      <w:pPr>
        <w:jc w:val="both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8537FF" w:rsidRDefault="008537FF" w:rsidP="00CF7168">
      <w:pPr>
        <w:jc w:val="center"/>
        <w:rPr>
          <w:rFonts w:ascii="Gotham" w:hAnsi="Gotham"/>
        </w:rPr>
      </w:pPr>
    </w:p>
    <w:p w:rsidR="007F2B56" w:rsidRDefault="007F2B56" w:rsidP="00CF7168">
      <w:pPr>
        <w:jc w:val="center"/>
        <w:rPr>
          <w:rFonts w:ascii="Gotham" w:hAnsi="Gotham"/>
        </w:rPr>
      </w:pPr>
    </w:p>
    <w:p w:rsidR="004A12BE" w:rsidRDefault="008537FF" w:rsidP="00B51F21">
      <w:pPr>
        <w:pStyle w:val="Ttulo1"/>
        <w:jc w:val="both"/>
      </w:pPr>
      <w:r>
        <w:lastRenderedPageBreak/>
        <w:t>Requerimientos del proceso</w:t>
      </w:r>
    </w:p>
    <w:p w:rsidR="00097E34" w:rsidRDefault="001F51E8" w:rsidP="001F51E8">
      <w:pPr>
        <w:pStyle w:val="Prrafodelista"/>
        <w:numPr>
          <w:ilvl w:val="0"/>
          <w:numId w:val="10"/>
        </w:numPr>
        <w:jc w:val="both"/>
      </w:pPr>
      <w:r>
        <w:t>Leer el correo electrónico con el asunto “</w:t>
      </w:r>
      <w:r w:rsidRPr="001F51E8">
        <w:rPr>
          <w:b/>
        </w:rPr>
        <w:t>RPA Panamá</w:t>
      </w:r>
      <w:r w:rsidRPr="001F51E8">
        <w:t>”</w:t>
      </w:r>
      <w:r>
        <w:t xml:space="preserve"> y descargar el archivo adjunto llamado “</w:t>
      </w:r>
      <w:r w:rsidRPr="001F51E8">
        <w:rPr>
          <w:b/>
        </w:rPr>
        <w:t>Extracto.csv</w:t>
      </w:r>
      <w:r>
        <w:t>”. Tomar en cuenta que puede haber varios archivos adjuntos.</w:t>
      </w:r>
    </w:p>
    <w:p w:rsidR="001F51E8" w:rsidRDefault="001F51E8" w:rsidP="001F51E8">
      <w:pPr>
        <w:pStyle w:val="Prrafodelista"/>
        <w:numPr>
          <w:ilvl w:val="0"/>
          <w:numId w:val="10"/>
        </w:numPr>
        <w:jc w:val="both"/>
      </w:pPr>
      <w:r>
        <w:t>Se necesita consultar al banco de Guatemala el tipo de cambio actual para convertir los montos en dólares ($) que se encuentran en el extracto para convertirlos a quetzales (Q).</w:t>
      </w:r>
    </w:p>
    <w:p w:rsidR="001F51E8" w:rsidRDefault="001F51E8" w:rsidP="001F51E8">
      <w:pPr>
        <w:pStyle w:val="Prrafodelista"/>
        <w:numPr>
          <w:ilvl w:val="0"/>
          <w:numId w:val="10"/>
        </w:numPr>
        <w:jc w:val="both"/>
      </w:pPr>
      <w:r>
        <w:t xml:space="preserve">Los datos deben de estar colocados según la plantilla del banco. </w:t>
      </w:r>
    </w:p>
    <w:p w:rsidR="001F51E8" w:rsidRDefault="001F51E8" w:rsidP="001F51E8">
      <w:pPr>
        <w:pStyle w:val="Prrafodelista"/>
        <w:numPr>
          <w:ilvl w:val="0"/>
          <w:numId w:val="10"/>
        </w:numPr>
        <w:jc w:val="both"/>
      </w:pPr>
      <w:r>
        <w:t xml:space="preserve">Enviar </w:t>
      </w:r>
      <w:r w:rsidR="00E12D90">
        <w:t xml:space="preserve">por correo electrónico </w:t>
      </w:r>
      <w:bookmarkStart w:id="0" w:name="_GoBack"/>
      <w:bookmarkEnd w:id="0"/>
      <w:r>
        <w:t>el archivo con el formato adecuado a la persona quien envió el correo.</w:t>
      </w:r>
    </w:p>
    <w:p w:rsidR="001F51E8" w:rsidRDefault="001F51E8" w:rsidP="001F51E8">
      <w:pPr>
        <w:pStyle w:val="Prrafodelista"/>
        <w:numPr>
          <w:ilvl w:val="0"/>
          <w:numId w:val="10"/>
        </w:numPr>
        <w:jc w:val="both"/>
      </w:pPr>
      <w:r>
        <w:t>Tomar en cuenta que se pueden recibir más de una vez un correo con el asunto “</w:t>
      </w:r>
      <w:r w:rsidRPr="001F51E8">
        <w:rPr>
          <w:b/>
        </w:rPr>
        <w:t>RPA Panamá</w:t>
      </w:r>
      <w:r w:rsidRPr="001F51E8">
        <w:t>”</w:t>
      </w:r>
      <w:r>
        <w:t>.</w:t>
      </w:r>
    </w:p>
    <w:p w:rsidR="00097E34" w:rsidRDefault="00097E34" w:rsidP="00097E34">
      <w:pPr>
        <w:pStyle w:val="Prrafodelista"/>
        <w:ind w:left="1080" w:firstLine="0"/>
      </w:pPr>
    </w:p>
    <w:p w:rsidR="008338DF" w:rsidRDefault="008338DF" w:rsidP="008338DF"/>
    <w:p w:rsidR="00D46E2F" w:rsidRPr="008537FF" w:rsidRDefault="00D46E2F" w:rsidP="00D46E2F">
      <w:pPr>
        <w:pStyle w:val="Prrafodelista"/>
        <w:ind w:left="1080" w:firstLine="0"/>
      </w:pPr>
    </w:p>
    <w:sectPr w:rsidR="00D46E2F" w:rsidRPr="008537FF" w:rsidSect="005E1F27">
      <w:headerReference w:type="default" r:id="rId8"/>
      <w:footerReference w:type="even" r:id="rId9"/>
      <w:footerReference w:type="default" r:id="rId10"/>
      <w:pgSz w:w="12240" w:h="15840" w:code="1"/>
      <w:pgMar w:top="1701" w:right="1418" w:bottom="1440" w:left="1418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D90" w:rsidRDefault="00E12D90">
      <w:r>
        <w:separator/>
      </w:r>
    </w:p>
  </w:endnote>
  <w:endnote w:type="continuationSeparator" w:id="0">
    <w:p w:rsidR="00E12D90" w:rsidRDefault="00E1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entury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90" w:rsidRDefault="00E12D90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12D90" w:rsidRDefault="00E12D90" w:rsidP="007A55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90" w:rsidRDefault="00E12D90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12D90" w:rsidRDefault="00E12D90" w:rsidP="005E1F27">
    <w:pPr>
      <w:rPr>
        <w:w w:val="116"/>
        <w:lang w:val="pt-B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152DD" wp14:editId="6C04DAD9">
              <wp:simplePos x="0" y="0"/>
              <wp:positionH relativeFrom="column">
                <wp:posOffset>-964976</wp:posOffset>
              </wp:positionH>
              <wp:positionV relativeFrom="paragraph">
                <wp:posOffset>-302260</wp:posOffset>
              </wp:positionV>
              <wp:extent cx="7844753" cy="916940"/>
              <wp:effectExtent l="0" t="0" r="29845" b="2286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4753" cy="916940"/>
                      </a:xfrm>
                      <a:prstGeom prst="rect">
                        <a:avLst/>
                      </a:prstGeom>
                      <a:solidFill>
                        <a:srgbClr val="C8C6C6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2D90" w:rsidRPr="007E1347" w:rsidRDefault="00E12D90" w:rsidP="007E1347">
                          <w:pPr>
                            <w:ind w:left="360" w:firstLine="0"/>
                            <w:rPr>
                              <w:rStyle w:val="Hipervnculo"/>
                              <w:b/>
                              <w:color w:val="BD1823" w:themeColor="accent1"/>
                              <w:sz w:val="20"/>
                              <w:szCs w:val="20"/>
                              <w:lang w:val="es-GT"/>
                            </w:rPr>
                          </w:pPr>
                          <w:r w:rsidRPr="007E1347">
                            <w:rPr>
                              <w:rFonts w:ascii="Gotham" w:hAnsi="Gotham" w:cs="Arial"/>
                              <w:b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BDG, S.A.</w:t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E1347">
                            <w:rPr>
                              <w:rFonts w:ascii="Gotham" w:hAnsi="Gotham" w:cs="Arial"/>
                              <w:b/>
                              <w:color w:val="575756" w:themeColor="accent5"/>
                              <w:sz w:val="20"/>
                              <w:szCs w:val="20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       </w:t>
                          </w:r>
                          <w:r>
                            <w:rPr>
                              <w:rFonts w:ascii="Gotham" w:hAnsi="Gotham" w:cs="Arial"/>
                              <w:b/>
                              <w:color w:val="575756" w:themeColor="accent5"/>
                              <w:sz w:val="20"/>
                              <w:szCs w:val="20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hyperlink r:id="rId1" w:history="1">
                            <w:r w:rsidRPr="007E1347">
                              <w:rPr>
                                <w:rStyle w:val="Hipervnculo"/>
                                <w:rFonts w:ascii="Gotham" w:hAnsi="Gotham" w:cs="Arial"/>
                                <w:b/>
                                <w:color w:val="BD1823" w:themeColor="accent1"/>
                                <w:sz w:val="20"/>
                                <w:szCs w:val="20"/>
                                <w:lang w:val="es-GT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www.bdgsa.net</w:t>
                            </w:r>
                          </w:hyperlink>
                          <w:r w:rsidRPr="007E1347"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otham" w:hAnsi="Gotham" w:cs="Arial"/>
                              <w:color w:val="575756" w:themeColor="accent5"/>
                              <w:sz w:val="24"/>
                              <w:szCs w:val="24"/>
                              <w:lang w:val="es-GT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  <w:r w:rsidRPr="007F1805">
                            <w:rPr>
                              <w:rFonts w:ascii="Gotham" w:hAnsi="Gotham"/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Guatemala-Panamá</w:t>
                          </w:r>
                          <w:r>
                            <w:rPr>
                              <w:rFonts w:ascii="Gotham" w:hAnsi="Gotham"/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Gotham" w:hAnsi="Gotham"/>
                              <w:b/>
                              <w:sz w:val="20"/>
                              <w:szCs w:val="20"/>
                            </w:rPr>
                            <w:tab/>
                          </w:r>
                          <w:hyperlink r:id="rId2" w:history="1">
                            <w:r w:rsidRPr="007E1347">
                              <w:rPr>
                                <w:rStyle w:val="Hipervnculo"/>
                                <w:rFonts w:ascii="Gotham" w:hAnsi="Gotham" w:cs="Arial"/>
                                <w:b/>
                                <w:color w:val="BD1823" w:themeColor="accent1"/>
                                <w:sz w:val="20"/>
                                <w:szCs w:val="20"/>
                                <w:lang w:val="es-GT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ventas@bdgsa.net</w:t>
                            </w:r>
                          </w:hyperlink>
                        </w:p>
                        <w:p w:rsidR="00E12D90" w:rsidRPr="007F1805" w:rsidRDefault="00E12D90" w:rsidP="007E1347">
                          <w:pPr>
                            <w:rPr>
                              <w:rStyle w:val="Hipervnculo"/>
                              <w:rFonts w:ascii="Gotham" w:hAnsi="Gotham"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1805">
                            <w:rPr>
                              <w:rFonts w:ascii="Gotham" w:hAnsi="Gotham" w:cs="Arial"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(502) 2313-3600 (507</w:t>
                          </w:r>
                          <w:r>
                            <w:rPr>
                              <w:rFonts w:ascii="Gotham" w:hAnsi="Gotham" w:cs="Arial"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) </w:t>
                          </w:r>
                          <w:r w:rsidRPr="007F1805">
                            <w:rPr>
                              <w:rFonts w:ascii="Gotham" w:hAnsi="Gotham" w:cs="Arial"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225-1506</w:t>
                          </w:r>
                          <w:r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BD191B">
                            <w:rPr>
                              <w:rFonts w:ascii="Gotham" w:hAnsi="Gotham" w:cs="Arial"/>
                              <w:color w:val="575756" w:themeColor="accent5"/>
                              <w:sz w:val="17"/>
                              <w:szCs w:val="21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:rsidR="00E12D90" w:rsidRPr="00BD191B" w:rsidRDefault="00E12D90" w:rsidP="0037751F">
                          <w:pPr>
                            <w:ind w:left="9360" w:firstLine="0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F152DD" id="Rectángulo 5" o:spid="_x0000_s1026" style="position:absolute;left:0;text-align:left;margin-left:-76pt;margin-top:-23.8pt;width:617.7pt;height: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" fillcolor="#c8c6c6" strokecolor="#feffff [3201]" strokeweight="1.5pt">
              <v:textbox inset=",,2.5mm">
                <w:txbxContent>
                  <w:p w:rsidR="00E12D90" w:rsidRPr="007E1347" w:rsidRDefault="00E12D90" w:rsidP="007E1347">
                    <w:pPr>
                      <w:ind w:left="360" w:firstLine="0"/>
                      <w:rPr>
                        <w:rStyle w:val="Hipervnculo"/>
                        <w:b/>
                        <w:color w:val="BD1823" w:themeColor="accent1"/>
                        <w:sz w:val="20"/>
                        <w:szCs w:val="20"/>
                        <w:lang w:val="es-GT"/>
                      </w:rPr>
                    </w:pPr>
                    <w:r w:rsidRPr="007E1347">
                      <w:rPr>
                        <w:rFonts w:ascii="Gotham" w:hAnsi="Gotham" w:cs="Arial"/>
                        <w:b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BDG, S.A.</w:t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7E1347">
                      <w:rPr>
                        <w:rFonts w:ascii="Gotham" w:hAnsi="Gotham" w:cs="Arial"/>
                        <w:b/>
                        <w:color w:val="575756" w:themeColor="accent5"/>
                        <w:sz w:val="20"/>
                        <w:szCs w:val="20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         </w:t>
                    </w:r>
                    <w:r>
                      <w:rPr>
                        <w:rFonts w:ascii="Gotham" w:hAnsi="Gotham" w:cs="Arial"/>
                        <w:b/>
                        <w:color w:val="575756" w:themeColor="accent5"/>
                        <w:sz w:val="20"/>
                        <w:szCs w:val="20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hyperlink r:id="rId3" w:history="1">
                      <w:r w:rsidRPr="007E1347">
                        <w:rPr>
                          <w:rStyle w:val="Hipervnculo"/>
                          <w:rFonts w:ascii="Gotham" w:hAnsi="Gotham" w:cs="Arial"/>
                          <w:b/>
                          <w:color w:val="BD1823" w:themeColor="accent1"/>
                          <w:sz w:val="20"/>
                          <w:szCs w:val="20"/>
                          <w:lang w:val="es-GT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www.bdgsa.net</w:t>
                      </w:r>
                    </w:hyperlink>
                    <w:r w:rsidRPr="007E1347"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Gotham" w:hAnsi="Gotham" w:cs="Arial"/>
                        <w:color w:val="575756" w:themeColor="accent5"/>
                        <w:sz w:val="24"/>
                        <w:szCs w:val="24"/>
                        <w:lang w:val="es-GT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</w:t>
                    </w:r>
                    <w:r w:rsidRPr="007F1805">
                      <w:rPr>
                        <w:rFonts w:ascii="Gotham" w:hAnsi="Gotham"/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Guatemala-Panamá</w:t>
                    </w:r>
                    <w:r>
                      <w:rPr>
                        <w:rFonts w:ascii="Gotham" w:hAnsi="Gotham"/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</w:t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Gotham" w:hAnsi="Gotham"/>
                        <w:b/>
                        <w:sz w:val="20"/>
                        <w:szCs w:val="20"/>
                      </w:rPr>
                      <w:tab/>
                    </w:r>
                    <w:hyperlink r:id="rId4" w:history="1">
                      <w:r w:rsidRPr="007E1347">
                        <w:rPr>
                          <w:rStyle w:val="Hipervnculo"/>
                          <w:rFonts w:ascii="Gotham" w:hAnsi="Gotham" w:cs="Arial"/>
                          <w:b/>
                          <w:color w:val="BD1823" w:themeColor="accent1"/>
                          <w:sz w:val="20"/>
                          <w:szCs w:val="20"/>
                          <w:lang w:val="es-GT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ventas@bdgsa.net</w:t>
                      </w:r>
                    </w:hyperlink>
                  </w:p>
                  <w:p w:rsidR="00E12D90" w:rsidRPr="007F1805" w:rsidRDefault="00E12D90" w:rsidP="007E1347">
                    <w:pPr>
                      <w:rPr>
                        <w:rStyle w:val="Hipervnculo"/>
                        <w:rFonts w:ascii="Gotham" w:hAnsi="Gotham"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7F1805">
                      <w:rPr>
                        <w:rFonts w:ascii="Gotham" w:hAnsi="Gotham" w:cs="Arial"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(502) 2313-3600 (507</w:t>
                    </w:r>
                    <w:r>
                      <w:rPr>
                        <w:rFonts w:ascii="Gotham" w:hAnsi="Gotham" w:cs="Arial"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) </w:t>
                    </w:r>
                    <w:r w:rsidRPr="007F1805">
                      <w:rPr>
                        <w:rFonts w:ascii="Gotham" w:hAnsi="Gotham" w:cs="Arial"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225-1506</w:t>
                    </w:r>
                    <w:r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 w:rsidRPr="00BD191B">
                      <w:rPr>
                        <w:rFonts w:ascii="Gotham" w:hAnsi="Gotham" w:cs="Arial"/>
                        <w:color w:val="575756" w:themeColor="accent5"/>
                        <w:sz w:val="17"/>
                        <w:szCs w:val="21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:rsidR="00E12D90" w:rsidRPr="00BD191B" w:rsidRDefault="00E12D90" w:rsidP="0037751F">
                    <w:pPr>
                      <w:ind w:left="9360" w:firstLine="0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D90" w:rsidRDefault="00E12D90">
      <w:r>
        <w:separator/>
      </w:r>
    </w:p>
  </w:footnote>
  <w:footnote w:type="continuationSeparator" w:id="0">
    <w:p w:rsidR="00E12D90" w:rsidRDefault="00E1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90" w:rsidRPr="002A4053" w:rsidRDefault="00E12D90" w:rsidP="0037751F">
    <w:pPr>
      <w:jc w:val="right"/>
      <w:rPr>
        <w:rStyle w:val="nfasisintenso"/>
      </w:rPr>
    </w:pPr>
    <w:r>
      <w:rPr>
        <w:noProof/>
        <w:sz w:val="18"/>
        <w:szCs w:val="18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EC35" wp14:editId="23AF76C3">
              <wp:simplePos x="0" y="0"/>
              <wp:positionH relativeFrom="column">
                <wp:posOffset>-45665</wp:posOffset>
              </wp:positionH>
              <wp:positionV relativeFrom="paragraph">
                <wp:posOffset>325755</wp:posOffset>
              </wp:positionV>
              <wp:extent cx="6168970" cy="2540"/>
              <wp:effectExtent l="0" t="0" r="29210" b="4826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970" cy="254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9C379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5.65pt" to="482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" strokecolor="#bd1823 [3204]" strokeweight="1.5pt"/>
          </w:pict>
        </mc:Fallback>
      </mc:AlternateContent>
    </w:r>
    <w:r>
      <w:rPr>
        <w:noProof/>
        <w:sz w:val="18"/>
        <w:szCs w:val="18"/>
        <w:lang w:val="es-MX" w:eastAsia="es-MX"/>
      </w:rPr>
      <w:drawing>
        <wp:anchor distT="0" distB="0" distL="114300" distR="114300" simplePos="0" relativeHeight="251658240" behindDoc="0" locked="0" layoutInCell="1" allowOverlap="1" wp14:anchorId="1D6BD196" wp14:editId="4C542A8D">
          <wp:simplePos x="0" y="0"/>
          <wp:positionH relativeFrom="column">
            <wp:posOffset>-49530</wp:posOffset>
          </wp:positionH>
          <wp:positionV relativeFrom="paragraph">
            <wp:posOffset>-127000</wp:posOffset>
          </wp:positionV>
          <wp:extent cx="1271270" cy="374650"/>
          <wp:effectExtent l="0" t="0" r="0" b="6350"/>
          <wp:wrapThrough wrapText="bothSides">
            <wp:wrapPolygon edited="0">
              <wp:start x="432" y="0"/>
              <wp:lineTo x="0" y="4393"/>
              <wp:lineTo x="0" y="19037"/>
              <wp:lineTo x="8631" y="20502"/>
              <wp:lineTo x="16831" y="20502"/>
              <wp:lineTo x="21147" y="20502"/>
              <wp:lineTo x="21147" y="0"/>
              <wp:lineTo x="4747" y="0"/>
              <wp:lineTo x="432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DG 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270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718"/>
    <w:multiLevelType w:val="hybridMultilevel"/>
    <w:tmpl w:val="910047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6212"/>
    <w:multiLevelType w:val="hybridMultilevel"/>
    <w:tmpl w:val="47FE6772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F612E"/>
    <w:multiLevelType w:val="hybridMultilevel"/>
    <w:tmpl w:val="EEAA96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50F73"/>
    <w:multiLevelType w:val="hybridMultilevel"/>
    <w:tmpl w:val="E6D2B8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5BB3"/>
    <w:multiLevelType w:val="hybridMultilevel"/>
    <w:tmpl w:val="4BD81CA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3506E"/>
    <w:multiLevelType w:val="hybridMultilevel"/>
    <w:tmpl w:val="43DA5E8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E731F2"/>
    <w:multiLevelType w:val="hybridMultilevel"/>
    <w:tmpl w:val="F23C9D6A"/>
    <w:lvl w:ilvl="0" w:tplc="955C8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D123F"/>
    <w:multiLevelType w:val="hybridMultilevel"/>
    <w:tmpl w:val="F23C9D6A"/>
    <w:lvl w:ilvl="0" w:tplc="955C8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113913"/>
    <w:multiLevelType w:val="hybridMultilevel"/>
    <w:tmpl w:val="46D24DC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23A48"/>
    <w:multiLevelType w:val="hybridMultilevel"/>
    <w:tmpl w:val="58E0D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73BB"/>
    <w:multiLevelType w:val="hybridMultilevel"/>
    <w:tmpl w:val="215E6E2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605153"/>
    <w:multiLevelType w:val="hybridMultilevel"/>
    <w:tmpl w:val="2AF43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66D41"/>
    <w:multiLevelType w:val="hybridMultilevel"/>
    <w:tmpl w:val="5A9A5FB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caanrito/Dropbox/Ventas/Plantillas/clientes v2.xlsx"/>
    <w:activeRecord w:val="19"/>
  </w:mailMerge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1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CF"/>
    <w:rsid w:val="000003DB"/>
    <w:rsid w:val="00000F86"/>
    <w:rsid w:val="00001D60"/>
    <w:rsid w:val="0000749B"/>
    <w:rsid w:val="000113AD"/>
    <w:rsid w:val="000114A5"/>
    <w:rsid w:val="00012628"/>
    <w:rsid w:val="00012D47"/>
    <w:rsid w:val="00014B4A"/>
    <w:rsid w:val="0001725B"/>
    <w:rsid w:val="000210AF"/>
    <w:rsid w:val="00024F23"/>
    <w:rsid w:val="00026F14"/>
    <w:rsid w:val="00030E29"/>
    <w:rsid w:val="00030FF9"/>
    <w:rsid w:val="00031574"/>
    <w:rsid w:val="000406B0"/>
    <w:rsid w:val="00046ACA"/>
    <w:rsid w:val="00047ACB"/>
    <w:rsid w:val="00051C6D"/>
    <w:rsid w:val="00056D32"/>
    <w:rsid w:val="0005750E"/>
    <w:rsid w:val="00071C69"/>
    <w:rsid w:val="00073393"/>
    <w:rsid w:val="00073EED"/>
    <w:rsid w:val="00074403"/>
    <w:rsid w:val="00083B91"/>
    <w:rsid w:val="000847C2"/>
    <w:rsid w:val="00086DC8"/>
    <w:rsid w:val="00093F8D"/>
    <w:rsid w:val="000949F7"/>
    <w:rsid w:val="00094C3D"/>
    <w:rsid w:val="00094CA1"/>
    <w:rsid w:val="000954C7"/>
    <w:rsid w:val="00097E34"/>
    <w:rsid w:val="000A05DD"/>
    <w:rsid w:val="000B12D6"/>
    <w:rsid w:val="000B2148"/>
    <w:rsid w:val="000B6583"/>
    <w:rsid w:val="000C28E1"/>
    <w:rsid w:val="000C327F"/>
    <w:rsid w:val="000C5220"/>
    <w:rsid w:val="000C5AEB"/>
    <w:rsid w:val="000C684B"/>
    <w:rsid w:val="000C70ED"/>
    <w:rsid w:val="000D0B82"/>
    <w:rsid w:val="000D0BC0"/>
    <w:rsid w:val="000D25DC"/>
    <w:rsid w:val="000D6045"/>
    <w:rsid w:val="000D797A"/>
    <w:rsid w:val="000E0DA9"/>
    <w:rsid w:val="000E2C7F"/>
    <w:rsid w:val="000E6907"/>
    <w:rsid w:val="000F02E5"/>
    <w:rsid w:val="000F6E1A"/>
    <w:rsid w:val="000F7771"/>
    <w:rsid w:val="00102C83"/>
    <w:rsid w:val="001062BA"/>
    <w:rsid w:val="00107B7B"/>
    <w:rsid w:val="0011146B"/>
    <w:rsid w:val="00111F63"/>
    <w:rsid w:val="001134BF"/>
    <w:rsid w:val="0011453C"/>
    <w:rsid w:val="00115B8C"/>
    <w:rsid w:val="00115E2E"/>
    <w:rsid w:val="0012170E"/>
    <w:rsid w:val="00122726"/>
    <w:rsid w:val="00126B08"/>
    <w:rsid w:val="0013145F"/>
    <w:rsid w:val="00132B97"/>
    <w:rsid w:val="001338CE"/>
    <w:rsid w:val="00134FD4"/>
    <w:rsid w:val="001358C2"/>
    <w:rsid w:val="001472C4"/>
    <w:rsid w:val="00151CF6"/>
    <w:rsid w:val="001522CA"/>
    <w:rsid w:val="00154ED9"/>
    <w:rsid w:val="001622A9"/>
    <w:rsid w:val="00163B66"/>
    <w:rsid w:val="00165998"/>
    <w:rsid w:val="00173EBC"/>
    <w:rsid w:val="00186943"/>
    <w:rsid w:val="0019102D"/>
    <w:rsid w:val="0019527B"/>
    <w:rsid w:val="001955F8"/>
    <w:rsid w:val="001A3197"/>
    <w:rsid w:val="001A3839"/>
    <w:rsid w:val="001A76F5"/>
    <w:rsid w:val="001B0819"/>
    <w:rsid w:val="001B17C5"/>
    <w:rsid w:val="001B3D90"/>
    <w:rsid w:val="001B69EA"/>
    <w:rsid w:val="001C3968"/>
    <w:rsid w:val="001C4DAF"/>
    <w:rsid w:val="001C5127"/>
    <w:rsid w:val="001C6F61"/>
    <w:rsid w:val="001D5D08"/>
    <w:rsid w:val="001E1941"/>
    <w:rsid w:val="001E1BA1"/>
    <w:rsid w:val="001E36F4"/>
    <w:rsid w:val="001F3CC2"/>
    <w:rsid w:val="001F51E8"/>
    <w:rsid w:val="0020022A"/>
    <w:rsid w:val="002002C1"/>
    <w:rsid w:val="00204F01"/>
    <w:rsid w:val="00216097"/>
    <w:rsid w:val="0021746D"/>
    <w:rsid w:val="002203E7"/>
    <w:rsid w:val="00221C42"/>
    <w:rsid w:val="00221FA2"/>
    <w:rsid w:val="00223C9D"/>
    <w:rsid w:val="002248EB"/>
    <w:rsid w:val="002265E2"/>
    <w:rsid w:val="0023647D"/>
    <w:rsid w:val="00236645"/>
    <w:rsid w:val="00241DFD"/>
    <w:rsid w:val="00242809"/>
    <w:rsid w:val="002432D6"/>
    <w:rsid w:val="0024418C"/>
    <w:rsid w:val="00244296"/>
    <w:rsid w:val="002451B2"/>
    <w:rsid w:val="002451EF"/>
    <w:rsid w:val="00246417"/>
    <w:rsid w:val="00251F15"/>
    <w:rsid w:val="00254FE0"/>
    <w:rsid w:val="00262D0B"/>
    <w:rsid w:val="00263561"/>
    <w:rsid w:val="00265287"/>
    <w:rsid w:val="00271913"/>
    <w:rsid w:val="00274B7B"/>
    <w:rsid w:val="00280558"/>
    <w:rsid w:val="0029111D"/>
    <w:rsid w:val="00291454"/>
    <w:rsid w:val="002917BC"/>
    <w:rsid w:val="00291BBF"/>
    <w:rsid w:val="002A08C3"/>
    <w:rsid w:val="002A0CC1"/>
    <w:rsid w:val="002A4053"/>
    <w:rsid w:val="002A6EC7"/>
    <w:rsid w:val="002A70A5"/>
    <w:rsid w:val="002B0887"/>
    <w:rsid w:val="002B09BF"/>
    <w:rsid w:val="002B0CE5"/>
    <w:rsid w:val="002B132F"/>
    <w:rsid w:val="002B14E7"/>
    <w:rsid w:val="002B34D3"/>
    <w:rsid w:val="002C022F"/>
    <w:rsid w:val="002C14E3"/>
    <w:rsid w:val="002C20B4"/>
    <w:rsid w:val="002C2FF3"/>
    <w:rsid w:val="002C39BD"/>
    <w:rsid w:val="002C438A"/>
    <w:rsid w:val="002D3DBB"/>
    <w:rsid w:val="002D4468"/>
    <w:rsid w:val="002D74AE"/>
    <w:rsid w:val="002E3221"/>
    <w:rsid w:val="002E3A3A"/>
    <w:rsid w:val="002E54EE"/>
    <w:rsid w:val="002F0183"/>
    <w:rsid w:val="002F5518"/>
    <w:rsid w:val="002F6238"/>
    <w:rsid w:val="0030447F"/>
    <w:rsid w:val="00307070"/>
    <w:rsid w:val="003073F7"/>
    <w:rsid w:val="00307C6A"/>
    <w:rsid w:val="00312153"/>
    <w:rsid w:val="00312EF7"/>
    <w:rsid w:val="00313832"/>
    <w:rsid w:val="00315824"/>
    <w:rsid w:val="00326B96"/>
    <w:rsid w:val="00330B30"/>
    <w:rsid w:val="00332AE7"/>
    <w:rsid w:val="00332D7A"/>
    <w:rsid w:val="003338F3"/>
    <w:rsid w:val="0033560A"/>
    <w:rsid w:val="00335E0D"/>
    <w:rsid w:val="003400EC"/>
    <w:rsid w:val="00342451"/>
    <w:rsid w:val="00343235"/>
    <w:rsid w:val="003439E6"/>
    <w:rsid w:val="003448F3"/>
    <w:rsid w:val="00351543"/>
    <w:rsid w:val="00351F1E"/>
    <w:rsid w:val="00353AE5"/>
    <w:rsid w:val="00355941"/>
    <w:rsid w:val="00360712"/>
    <w:rsid w:val="00361F22"/>
    <w:rsid w:val="0036259C"/>
    <w:rsid w:val="0036290C"/>
    <w:rsid w:val="00362F3A"/>
    <w:rsid w:val="00362F84"/>
    <w:rsid w:val="00365732"/>
    <w:rsid w:val="00373F04"/>
    <w:rsid w:val="0037751F"/>
    <w:rsid w:val="00382726"/>
    <w:rsid w:val="00382DCA"/>
    <w:rsid w:val="00385A82"/>
    <w:rsid w:val="00390C60"/>
    <w:rsid w:val="00395F19"/>
    <w:rsid w:val="003A4BE7"/>
    <w:rsid w:val="003B093D"/>
    <w:rsid w:val="003B32D0"/>
    <w:rsid w:val="003B36A3"/>
    <w:rsid w:val="003B5A20"/>
    <w:rsid w:val="003B5D44"/>
    <w:rsid w:val="003B64F4"/>
    <w:rsid w:val="003B733D"/>
    <w:rsid w:val="003C5545"/>
    <w:rsid w:val="003D00E1"/>
    <w:rsid w:val="003D0801"/>
    <w:rsid w:val="003D7658"/>
    <w:rsid w:val="003E244D"/>
    <w:rsid w:val="003E3AA1"/>
    <w:rsid w:val="003E7AB9"/>
    <w:rsid w:val="003E7B77"/>
    <w:rsid w:val="003F0B85"/>
    <w:rsid w:val="003F1340"/>
    <w:rsid w:val="003F32E4"/>
    <w:rsid w:val="003F47C1"/>
    <w:rsid w:val="00400F40"/>
    <w:rsid w:val="00400F97"/>
    <w:rsid w:val="00405A19"/>
    <w:rsid w:val="00406478"/>
    <w:rsid w:val="004110B9"/>
    <w:rsid w:val="00412856"/>
    <w:rsid w:val="00414979"/>
    <w:rsid w:val="004203E6"/>
    <w:rsid w:val="004203F4"/>
    <w:rsid w:val="00420A5B"/>
    <w:rsid w:val="0042238C"/>
    <w:rsid w:val="0042431D"/>
    <w:rsid w:val="00426EE0"/>
    <w:rsid w:val="00430259"/>
    <w:rsid w:val="0043029F"/>
    <w:rsid w:val="0043091E"/>
    <w:rsid w:val="004329D5"/>
    <w:rsid w:val="004404F8"/>
    <w:rsid w:val="004424E5"/>
    <w:rsid w:val="004446FA"/>
    <w:rsid w:val="00445172"/>
    <w:rsid w:val="00450F4F"/>
    <w:rsid w:val="0045395A"/>
    <w:rsid w:val="0045523F"/>
    <w:rsid w:val="00460616"/>
    <w:rsid w:val="00465554"/>
    <w:rsid w:val="00473BE7"/>
    <w:rsid w:val="004752B2"/>
    <w:rsid w:val="00475F74"/>
    <w:rsid w:val="004818A5"/>
    <w:rsid w:val="00485122"/>
    <w:rsid w:val="004864C5"/>
    <w:rsid w:val="00490122"/>
    <w:rsid w:val="00491232"/>
    <w:rsid w:val="0049362C"/>
    <w:rsid w:val="0049477E"/>
    <w:rsid w:val="00494CC6"/>
    <w:rsid w:val="00495D49"/>
    <w:rsid w:val="004A0F0C"/>
    <w:rsid w:val="004A12BE"/>
    <w:rsid w:val="004A1622"/>
    <w:rsid w:val="004A5192"/>
    <w:rsid w:val="004A7A38"/>
    <w:rsid w:val="004B0E12"/>
    <w:rsid w:val="004B1A26"/>
    <w:rsid w:val="004B2D31"/>
    <w:rsid w:val="004B5AE6"/>
    <w:rsid w:val="004B7499"/>
    <w:rsid w:val="004C16B5"/>
    <w:rsid w:val="004C22B5"/>
    <w:rsid w:val="004C37A5"/>
    <w:rsid w:val="004C4267"/>
    <w:rsid w:val="004D5454"/>
    <w:rsid w:val="004D6385"/>
    <w:rsid w:val="004E260E"/>
    <w:rsid w:val="004E333A"/>
    <w:rsid w:val="004E3E79"/>
    <w:rsid w:val="004E54C7"/>
    <w:rsid w:val="004E5C54"/>
    <w:rsid w:val="004E742F"/>
    <w:rsid w:val="004E7B04"/>
    <w:rsid w:val="004F5040"/>
    <w:rsid w:val="00512243"/>
    <w:rsid w:val="005167F1"/>
    <w:rsid w:val="0051755B"/>
    <w:rsid w:val="00520C21"/>
    <w:rsid w:val="005211AA"/>
    <w:rsid w:val="005235CE"/>
    <w:rsid w:val="00524265"/>
    <w:rsid w:val="0052543E"/>
    <w:rsid w:val="005360B5"/>
    <w:rsid w:val="00537EB6"/>
    <w:rsid w:val="00543F8F"/>
    <w:rsid w:val="0054763D"/>
    <w:rsid w:val="00553EEC"/>
    <w:rsid w:val="00554609"/>
    <w:rsid w:val="00555711"/>
    <w:rsid w:val="005563F7"/>
    <w:rsid w:val="005578B2"/>
    <w:rsid w:val="00557C61"/>
    <w:rsid w:val="00562456"/>
    <w:rsid w:val="005662D5"/>
    <w:rsid w:val="00575E49"/>
    <w:rsid w:val="005813D3"/>
    <w:rsid w:val="00582FD1"/>
    <w:rsid w:val="005851DA"/>
    <w:rsid w:val="005878FC"/>
    <w:rsid w:val="005910F7"/>
    <w:rsid w:val="00591B61"/>
    <w:rsid w:val="00592FAE"/>
    <w:rsid w:val="005943E7"/>
    <w:rsid w:val="005945F5"/>
    <w:rsid w:val="00594EB6"/>
    <w:rsid w:val="00597777"/>
    <w:rsid w:val="005A0A0F"/>
    <w:rsid w:val="005A47AE"/>
    <w:rsid w:val="005B1F7B"/>
    <w:rsid w:val="005B72D7"/>
    <w:rsid w:val="005C2003"/>
    <w:rsid w:val="005C6166"/>
    <w:rsid w:val="005D32C5"/>
    <w:rsid w:val="005D4B75"/>
    <w:rsid w:val="005E1F27"/>
    <w:rsid w:val="005E276C"/>
    <w:rsid w:val="005E36ED"/>
    <w:rsid w:val="005E527F"/>
    <w:rsid w:val="005F13C5"/>
    <w:rsid w:val="005F1F10"/>
    <w:rsid w:val="005F2E0F"/>
    <w:rsid w:val="005F32D4"/>
    <w:rsid w:val="005F4985"/>
    <w:rsid w:val="005F6D64"/>
    <w:rsid w:val="006005E4"/>
    <w:rsid w:val="00600FE8"/>
    <w:rsid w:val="006032EB"/>
    <w:rsid w:val="00604581"/>
    <w:rsid w:val="0060650E"/>
    <w:rsid w:val="00606640"/>
    <w:rsid w:val="0062053E"/>
    <w:rsid w:val="00624EEE"/>
    <w:rsid w:val="006259D4"/>
    <w:rsid w:val="00626902"/>
    <w:rsid w:val="00630498"/>
    <w:rsid w:val="0064541E"/>
    <w:rsid w:val="00651FDC"/>
    <w:rsid w:val="00652BCD"/>
    <w:rsid w:val="00655EC7"/>
    <w:rsid w:val="006574D1"/>
    <w:rsid w:val="006577BB"/>
    <w:rsid w:val="00663BFA"/>
    <w:rsid w:val="00671751"/>
    <w:rsid w:val="00680607"/>
    <w:rsid w:val="0068775E"/>
    <w:rsid w:val="0069104D"/>
    <w:rsid w:val="006946A7"/>
    <w:rsid w:val="00696793"/>
    <w:rsid w:val="00696946"/>
    <w:rsid w:val="006A129A"/>
    <w:rsid w:val="006A4B36"/>
    <w:rsid w:val="006B014E"/>
    <w:rsid w:val="006B325C"/>
    <w:rsid w:val="006B5C44"/>
    <w:rsid w:val="006B7778"/>
    <w:rsid w:val="006C063D"/>
    <w:rsid w:val="006C10BD"/>
    <w:rsid w:val="006C42FC"/>
    <w:rsid w:val="006C54B8"/>
    <w:rsid w:val="006C7661"/>
    <w:rsid w:val="006D1F18"/>
    <w:rsid w:val="006D288C"/>
    <w:rsid w:val="006D65D4"/>
    <w:rsid w:val="006D6B17"/>
    <w:rsid w:val="006D7B5E"/>
    <w:rsid w:val="006E011F"/>
    <w:rsid w:val="006F004F"/>
    <w:rsid w:val="006F1350"/>
    <w:rsid w:val="006F22B3"/>
    <w:rsid w:val="006F3020"/>
    <w:rsid w:val="006F7600"/>
    <w:rsid w:val="007020DB"/>
    <w:rsid w:val="00704565"/>
    <w:rsid w:val="007048A4"/>
    <w:rsid w:val="00704EBA"/>
    <w:rsid w:val="00707CC4"/>
    <w:rsid w:val="0071484B"/>
    <w:rsid w:val="007205F4"/>
    <w:rsid w:val="0072188E"/>
    <w:rsid w:val="00721D34"/>
    <w:rsid w:val="007317BF"/>
    <w:rsid w:val="00731D37"/>
    <w:rsid w:val="00732DF9"/>
    <w:rsid w:val="00733D78"/>
    <w:rsid w:val="0073449C"/>
    <w:rsid w:val="00741039"/>
    <w:rsid w:val="00746107"/>
    <w:rsid w:val="0074791B"/>
    <w:rsid w:val="00756E68"/>
    <w:rsid w:val="00761132"/>
    <w:rsid w:val="00761BD0"/>
    <w:rsid w:val="00762063"/>
    <w:rsid w:val="00765C6F"/>
    <w:rsid w:val="0076666E"/>
    <w:rsid w:val="007669EC"/>
    <w:rsid w:val="00771EB9"/>
    <w:rsid w:val="00774527"/>
    <w:rsid w:val="0077786A"/>
    <w:rsid w:val="00781DFB"/>
    <w:rsid w:val="00787BD5"/>
    <w:rsid w:val="00793738"/>
    <w:rsid w:val="007A03F8"/>
    <w:rsid w:val="007A07A2"/>
    <w:rsid w:val="007A3503"/>
    <w:rsid w:val="007A5534"/>
    <w:rsid w:val="007B0A5E"/>
    <w:rsid w:val="007B29FF"/>
    <w:rsid w:val="007B353C"/>
    <w:rsid w:val="007B465B"/>
    <w:rsid w:val="007B63E4"/>
    <w:rsid w:val="007B6BD0"/>
    <w:rsid w:val="007C46F2"/>
    <w:rsid w:val="007D4D96"/>
    <w:rsid w:val="007D5E48"/>
    <w:rsid w:val="007E1347"/>
    <w:rsid w:val="007E1F4D"/>
    <w:rsid w:val="007E2279"/>
    <w:rsid w:val="007E3CAA"/>
    <w:rsid w:val="007F1805"/>
    <w:rsid w:val="007F2B56"/>
    <w:rsid w:val="007F6D71"/>
    <w:rsid w:val="007F78DB"/>
    <w:rsid w:val="00811107"/>
    <w:rsid w:val="00811D0B"/>
    <w:rsid w:val="00813092"/>
    <w:rsid w:val="00817E68"/>
    <w:rsid w:val="00824D78"/>
    <w:rsid w:val="008300C4"/>
    <w:rsid w:val="00831EA1"/>
    <w:rsid w:val="00832825"/>
    <w:rsid w:val="0083350E"/>
    <w:rsid w:val="008338DF"/>
    <w:rsid w:val="008358C7"/>
    <w:rsid w:val="0084640F"/>
    <w:rsid w:val="00846A61"/>
    <w:rsid w:val="00846CA9"/>
    <w:rsid w:val="008502C5"/>
    <w:rsid w:val="00851357"/>
    <w:rsid w:val="008537FF"/>
    <w:rsid w:val="00853C80"/>
    <w:rsid w:val="00856ECC"/>
    <w:rsid w:val="00860AF0"/>
    <w:rsid w:val="00862CE3"/>
    <w:rsid w:val="00863FDD"/>
    <w:rsid w:val="00865CB9"/>
    <w:rsid w:val="0086790A"/>
    <w:rsid w:val="0087337F"/>
    <w:rsid w:val="00873420"/>
    <w:rsid w:val="00874E18"/>
    <w:rsid w:val="0087655E"/>
    <w:rsid w:val="00876803"/>
    <w:rsid w:val="00876ABA"/>
    <w:rsid w:val="008807F6"/>
    <w:rsid w:val="00882339"/>
    <w:rsid w:val="00882D21"/>
    <w:rsid w:val="008831A9"/>
    <w:rsid w:val="00883F6C"/>
    <w:rsid w:val="008854EB"/>
    <w:rsid w:val="00893B48"/>
    <w:rsid w:val="0089605B"/>
    <w:rsid w:val="00897294"/>
    <w:rsid w:val="008A45E5"/>
    <w:rsid w:val="008A5573"/>
    <w:rsid w:val="008C08F8"/>
    <w:rsid w:val="008C1070"/>
    <w:rsid w:val="008C1B52"/>
    <w:rsid w:val="008C2039"/>
    <w:rsid w:val="008D1477"/>
    <w:rsid w:val="008D773F"/>
    <w:rsid w:val="008E269A"/>
    <w:rsid w:val="008E2CD7"/>
    <w:rsid w:val="008E634E"/>
    <w:rsid w:val="008E6947"/>
    <w:rsid w:val="008F6D3D"/>
    <w:rsid w:val="00907002"/>
    <w:rsid w:val="00913493"/>
    <w:rsid w:val="00914541"/>
    <w:rsid w:val="00915DC8"/>
    <w:rsid w:val="009170CE"/>
    <w:rsid w:val="00921824"/>
    <w:rsid w:val="00922F86"/>
    <w:rsid w:val="009232A4"/>
    <w:rsid w:val="009269D6"/>
    <w:rsid w:val="0092770C"/>
    <w:rsid w:val="00927AEE"/>
    <w:rsid w:val="00930451"/>
    <w:rsid w:val="009316F4"/>
    <w:rsid w:val="0093638A"/>
    <w:rsid w:val="00936D2D"/>
    <w:rsid w:val="00937134"/>
    <w:rsid w:val="00937301"/>
    <w:rsid w:val="00937B9F"/>
    <w:rsid w:val="00937BB2"/>
    <w:rsid w:val="00944946"/>
    <w:rsid w:val="00951F16"/>
    <w:rsid w:val="009564EB"/>
    <w:rsid w:val="00964E8A"/>
    <w:rsid w:val="00966EB6"/>
    <w:rsid w:val="00970B8C"/>
    <w:rsid w:val="00980C43"/>
    <w:rsid w:val="0098100B"/>
    <w:rsid w:val="00982EF3"/>
    <w:rsid w:val="009856B0"/>
    <w:rsid w:val="009864B9"/>
    <w:rsid w:val="00986846"/>
    <w:rsid w:val="0099108B"/>
    <w:rsid w:val="0099267E"/>
    <w:rsid w:val="00993E7A"/>
    <w:rsid w:val="0099567D"/>
    <w:rsid w:val="00995C56"/>
    <w:rsid w:val="00995C8E"/>
    <w:rsid w:val="00996A9B"/>
    <w:rsid w:val="00997EDC"/>
    <w:rsid w:val="009A45CC"/>
    <w:rsid w:val="009A5AFE"/>
    <w:rsid w:val="009A5B45"/>
    <w:rsid w:val="009A5E09"/>
    <w:rsid w:val="009A7B77"/>
    <w:rsid w:val="009B478A"/>
    <w:rsid w:val="009B5954"/>
    <w:rsid w:val="009B7688"/>
    <w:rsid w:val="009C028C"/>
    <w:rsid w:val="009C6328"/>
    <w:rsid w:val="009C69FE"/>
    <w:rsid w:val="009C7E82"/>
    <w:rsid w:val="009D10E8"/>
    <w:rsid w:val="009D1421"/>
    <w:rsid w:val="009D4753"/>
    <w:rsid w:val="009D5FE0"/>
    <w:rsid w:val="009D68DB"/>
    <w:rsid w:val="009E0F41"/>
    <w:rsid w:val="009E37E2"/>
    <w:rsid w:val="009E5376"/>
    <w:rsid w:val="00A014FD"/>
    <w:rsid w:val="00A0483E"/>
    <w:rsid w:val="00A04911"/>
    <w:rsid w:val="00A14507"/>
    <w:rsid w:val="00A14E8D"/>
    <w:rsid w:val="00A160FF"/>
    <w:rsid w:val="00A172DF"/>
    <w:rsid w:val="00A20262"/>
    <w:rsid w:val="00A212B7"/>
    <w:rsid w:val="00A225DB"/>
    <w:rsid w:val="00A23684"/>
    <w:rsid w:val="00A253A0"/>
    <w:rsid w:val="00A2595C"/>
    <w:rsid w:val="00A25CA8"/>
    <w:rsid w:val="00A27970"/>
    <w:rsid w:val="00A317A6"/>
    <w:rsid w:val="00A31CF3"/>
    <w:rsid w:val="00A333F3"/>
    <w:rsid w:val="00A41082"/>
    <w:rsid w:val="00A43F4A"/>
    <w:rsid w:val="00A45DF0"/>
    <w:rsid w:val="00A47E1C"/>
    <w:rsid w:val="00A5086B"/>
    <w:rsid w:val="00A525D4"/>
    <w:rsid w:val="00A530DB"/>
    <w:rsid w:val="00A53600"/>
    <w:rsid w:val="00A54500"/>
    <w:rsid w:val="00A67452"/>
    <w:rsid w:val="00A7092C"/>
    <w:rsid w:val="00A72617"/>
    <w:rsid w:val="00A80769"/>
    <w:rsid w:val="00A812BF"/>
    <w:rsid w:val="00A81D16"/>
    <w:rsid w:val="00A93C7E"/>
    <w:rsid w:val="00A97065"/>
    <w:rsid w:val="00AA09FB"/>
    <w:rsid w:val="00AA15CD"/>
    <w:rsid w:val="00AA40B6"/>
    <w:rsid w:val="00AA45CD"/>
    <w:rsid w:val="00AA5440"/>
    <w:rsid w:val="00AA7367"/>
    <w:rsid w:val="00AB1BFA"/>
    <w:rsid w:val="00AB5569"/>
    <w:rsid w:val="00AB6F1A"/>
    <w:rsid w:val="00AB77C5"/>
    <w:rsid w:val="00AC5C30"/>
    <w:rsid w:val="00AD32E8"/>
    <w:rsid w:val="00AD3506"/>
    <w:rsid w:val="00AD4A64"/>
    <w:rsid w:val="00AD50E7"/>
    <w:rsid w:val="00AD798F"/>
    <w:rsid w:val="00AE00F4"/>
    <w:rsid w:val="00AF7CD4"/>
    <w:rsid w:val="00B015F8"/>
    <w:rsid w:val="00B02C98"/>
    <w:rsid w:val="00B0482F"/>
    <w:rsid w:val="00B0680D"/>
    <w:rsid w:val="00B06FC1"/>
    <w:rsid w:val="00B106B7"/>
    <w:rsid w:val="00B11B11"/>
    <w:rsid w:val="00B23236"/>
    <w:rsid w:val="00B31E4A"/>
    <w:rsid w:val="00B33468"/>
    <w:rsid w:val="00B34CB1"/>
    <w:rsid w:val="00B34D6F"/>
    <w:rsid w:val="00B34EA5"/>
    <w:rsid w:val="00B35025"/>
    <w:rsid w:val="00B36998"/>
    <w:rsid w:val="00B4093F"/>
    <w:rsid w:val="00B41885"/>
    <w:rsid w:val="00B45357"/>
    <w:rsid w:val="00B45B2A"/>
    <w:rsid w:val="00B46B8D"/>
    <w:rsid w:val="00B51465"/>
    <w:rsid w:val="00B51735"/>
    <w:rsid w:val="00B51F21"/>
    <w:rsid w:val="00B534D4"/>
    <w:rsid w:val="00B576C3"/>
    <w:rsid w:val="00B624A5"/>
    <w:rsid w:val="00B70533"/>
    <w:rsid w:val="00B7178D"/>
    <w:rsid w:val="00B7516A"/>
    <w:rsid w:val="00B756D3"/>
    <w:rsid w:val="00B768F5"/>
    <w:rsid w:val="00B83761"/>
    <w:rsid w:val="00B84599"/>
    <w:rsid w:val="00B9172C"/>
    <w:rsid w:val="00B9355B"/>
    <w:rsid w:val="00B96988"/>
    <w:rsid w:val="00BA1D21"/>
    <w:rsid w:val="00BA58E3"/>
    <w:rsid w:val="00BA7009"/>
    <w:rsid w:val="00BB187C"/>
    <w:rsid w:val="00BB474C"/>
    <w:rsid w:val="00BB58CD"/>
    <w:rsid w:val="00BC1A7E"/>
    <w:rsid w:val="00BC3A32"/>
    <w:rsid w:val="00BC4106"/>
    <w:rsid w:val="00BC4975"/>
    <w:rsid w:val="00BC5019"/>
    <w:rsid w:val="00BC5B03"/>
    <w:rsid w:val="00BC7B07"/>
    <w:rsid w:val="00BD09BE"/>
    <w:rsid w:val="00BD191B"/>
    <w:rsid w:val="00BD24D8"/>
    <w:rsid w:val="00BD5459"/>
    <w:rsid w:val="00BD70BD"/>
    <w:rsid w:val="00BD79CC"/>
    <w:rsid w:val="00BE182A"/>
    <w:rsid w:val="00BE2401"/>
    <w:rsid w:val="00BE43AA"/>
    <w:rsid w:val="00BF2E48"/>
    <w:rsid w:val="00BF5886"/>
    <w:rsid w:val="00BF6D44"/>
    <w:rsid w:val="00C010FD"/>
    <w:rsid w:val="00C01273"/>
    <w:rsid w:val="00C05885"/>
    <w:rsid w:val="00C21377"/>
    <w:rsid w:val="00C21CBF"/>
    <w:rsid w:val="00C23547"/>
    <w:rsid w:val="00C2785A"/>
    <w:rsid w:val="00C338EB"/>
    <w:rsid w:val="00C3441C"/>
    <w:rsid w:val="00C35A00"/>
    <w:rsid w:val="00C4067D"/>
    <w:rsid w:val="00C45171"/>
    <w:rsid w:val="00C5038A"/>
    <w:rsid w:val="00C508DE"/>
    <w:rsid w:val="00C52684"/>
    <w:rsid w:val="00C53B5E"/>
    <w:rsid w:val="00C5618A"/>
    <w:rsid w:val="00C575A3"/>
    <w:rsid w:val="00C64547"/>
    <w:rsid w:val="00C67970"/>
    <w:rsid w:val="00C72150"/>
    <w:rsid w:val="00C811C7"/>
    <w:rsid w:val="00C83DD1"/>
    <w:rsid w:val="00C90BD2"/>
    <w:rsid w:val="00C914D6"/>
    <w:rsid w:val="00C950A0"/>
    <w:rsid w:val="00CA4D07"/>
    <w:rsid w:val="00CA587D"/>
    <w:rsid w:val="00CB3F41"/>
    <w:rsid w:val="00CC00C0"/>
    <w:rsid w:val="00CC1967"/>
    <w:rsid w:val="00CC4E2A"/>
    <w:rsid w:val="00CD762F"/>
    <w:rsid w:val="00CE2309"/>
    <w:rsid w:val="00CE4580"/>
    <w:rsid w:val="00CF30B6"/>
    <w:rsid w:val="00CF4C24"/>
    <w:rsid w:val="00CF4C75"/>
    <w:rsid w:val="00CF4DA7"/>
    <w:rsid w:val="00CF50A8"/>
    <w:rsid w:val="00CF5C0D"/>
    <w:rsid w:val="00CF7168"/>
    <w:rsid w:val="00CF7635"/>
    <w:rsid w:val="00D03F43"/>
    <w:rsid w:val="00D055A7"/>
    <w:rsid w:val="00D0670F"/>
    <w:rsid w:val="00D113CC"/>
    <w:rsid w:val="00D11FCA"/>
    <w:rsid w:val="00D15223"/>
    <w:rsid w:val="00D2134F"/>
    <w:rsid w:val="00D21BF1"/>
    <w:rsid w:val="00D21D5B"/>
    <w:rsid w:val="00D2232F"/>
    <w:rsid w:val="00D24B24"/>
    <w:rsid w:val="00D24BF7"/>
    <w:rsid w:val="00D27D26"/>
    <w:rsid w:val="00D31690"/>
    <w:rsid w:val="00D32DA6"/>
    <w:rsid w:val="00D3302D"/>
    <w:rsid w:val="00D3325F"/>
    <w:rsid w:val="00D347BC"/>
    <w:rsid w:val="00D34F7E"/>
    <w:rsid w:val="00D3547D"/>
    <w:rsid w:val="00D40F32"/>
    <w:rsid w:val="00D461E7"/>
    <w:rsid w:val="00D46E2F"/>
    <w:rsid w:val="00D50867"/>
    <w:rsid w:val="00D51647"/>
    <w:rsid w:val="00D5266A"/>
    <w:rsid w:val="00D536F9"/>
    <w:rsid w:val="00D55207"/>
    <w:rsid w:val="00D57EEE"/>
    <w:rsid w:val="00D61C49"/>
    <w:rsid w:val="00D6312E"/>
    <w:rsid w:val="00D63F70"/>
    <w:rsid w:val="00D64843"/>
    <w:rsid w:val="00D65D22"/>
    <w:rsid w:val="00D6602A"/>
    <w:rsid w:val="00D70837"/>
    <w:rsid w:val="00D70F3B"/>
    <w:rsid w:val="00D76297"/>
    <w:rsid w:val="00D8174B"/>
    <w:rsid w:val="00D82525"/>
    <w:rsid w:val="00D827C8"/>
    <w:rsid w:val="00D8305A"/>
    <w:rsid w:val="00D916A4"/>
    <w:rsid w:val="00D92EC5"/>
    <w:rsid w:val="00D93946"/>
    <w:rsid w:val="00D94860"/>
    <w:rsid w:val="00D9664D"/>
    <w:rsid w:val="00D96B90"/>
    <w:rsid w:val="00DA292F"/>
    <w:rsid w:val="00DA3313"/>
    <w:rsid w:val="00DA4BFE"/>
    <w:rsid w:val="00DA59F2"/>
    <w:rsid w:val="00DB2744"/>
    <w:rsid w:val="00DB27A2"/>
    <w:rsid w:val="00DB3FF8"/>
    <w:rsid w:val="00DC23A8"/>
    <w:rsid w:val="00DC3323"/>
    <w:rsid w:val="00DC5033"/>
    <w:rsid w:val="00DD04A0"/>
    <w:rsid w:val="00DD1D49"/>
    <w:rsid w:val="00DD2A71"/>
    <w:rsid w:val="00DD2C03"/>
    <w:rsid w:val="00DD322B"/>
    <w:rsid w:val="00DD32D2"/>
    <w:rsid w:val="00DE1EAC"/>
    <w:rsid w:val="00DE306F"/>
    <w:rsid w:val="00DE46C0"/>
    <w:rsid w:val="00DE625A"/>
    <w:rsid w:val="00DF55CF"/>
    <w:rsid w:val="00E005B7"/>
    <w:rsid w:val="00E03830"/>
    <w:rsid w:val="00E05DA6"/>
    <w:rsid w:val="00E06F11"/>
    <w:rsid w:val="00E1058E"/>
    <w:rsid w:val="00E12D90"/>
    <w:rsid w:val="00E13DD6"/>
    <w:rsid w:val="00E161B3"/>
    <w:rsid w:val="00E2169E"/>
    <w:rsid w:val="00E2317E"/>
    <w:rsid w:val="00E257CA"/>
    <w:rsid w:val="00E25A9E"/>
    <w:rsid w:val="00E31F64"/>
    <w:rsid w:val="00E32F98"/>
    <w:rsid w:val="00E35B76"/>
    <w:rsid w:val="00E35DFC"/>
    <w:rsid w:val="00E3627D"/>
    <w:rsid w:val="00E376FD"/>
    <w:rsid w:val="00E40D5A"/>
    <w:rsid w:val="00E5206F"/>
    <w:rsid w:val="00E53B1E"/>
    <w:rsid w:val="00E540FA"/>
    <w:rsid w:val="00E542F9"/>
    <w:rsid w:val="00E5431C"/>
    <w:rsid w:val="00E54E10"/>
    <w:rsid w:val="00E5647E"/>
    <w:rsid w:val="00E61179"/>
    <w:rsid w:val="00E65E55"/>
    <w:rsid w:val="00E71588"/>
    <w:rsid w:val="00E71890"/>
    <w:rsid w:val="00E72380"/>
    <w:rsid w:val="00E7301F"/>
    <w:rsid w:val="00E743BA"/>
    <w:rsid w:val="00E746BE"/>
    <w:rsid w:val="00E7680A"/>
    <w:rsid w:val="00E77237"/>
    <w:rsid w:val="00E77C1D"/>
    <w:rsid w:val="00E86BBE"/>
    <w:rsid w:val="00E879DE"/>
    <w:rsid w:val="00E914CB"/>
    <w:rsid w:val="00E928C8"/>
    <w:rsid w:val="00E94064"/>
    <w:rsid w:val="00E9617C"/>
    <w:rsid w:val="00E96906"/>
    <w:rsid w:val="00EA187F"/>
    <w:rsid w:val="00EB3A4E"/>
    <w:rsid w:val="00EB51FF"/>
    <w:rsid w:val="00EC4481"/>
    <w:rsid w:val="00EC5C71"/>
    <w:rsid w:val="00EC653F"/>
    <w:rsid w:val="00ED1016"/>
    <w:rsid w:val="00ED18E8"/>
    <w:rsid w:val="00ED337E"/>
    <w:rsid w:val="00ED6D31"/>
    <w:rsid w:val="00EE64F4"/>
    <w:rsid w:val="00EE7447"/>
    <w:rsid w:val="00EF1251"/>
    <w:rsid w:val="00EF2EB5"/>
    <w:rsid w:val="00EF784C"/>
    <w:rsid w:val="00F01F4B"/>
    <w:rsid w:val="00F02586"/>
    <w:rsid w:val="00F026E1"/>
    <w:rsid w:val="00F1672E"/>
    <w:rsid w:val="00F2202C"/>
    <w:rsid w:val="00F22952"/>
    <w:rsid w:val="00F26300"/>
    <w:rsid w:val="00F27256"/>
    <w:rsid w:val="00F2767D"/>
    <w:rsid w:val="00F3339D"/>
    <w:rsid w:val="00F342D7"/>
    <w:rsid w:val="00F342F6"/>
    <w:rsid w:val="00F35845"/>
    <w:rsid w:val="00F370C7"/>
    <w:rsid w:val="00F43DF3"/>
    <w:rsid w:val="00F469D6"/>
    <w:rsid w:val="00F526E7"/>
    <w:rsid w:val="00F64553"/>
    <w:rsid w:val="00F66CEE"/>
    <w:rsid w:val="00F702E8"/>
    <w:rsid w:val="00F705C3"/>
    <w:rsid w:val="00F70871"/>
    <w:rsid w:val="00F72845"/>
    <w:rsid w:val="00F75659"/>
    <w:rsid w:val="00F832D7"/>
    <w:rsid w:val="00F91204"/>
    <w:rsid w:val="00F917FB"/>
    <w:rsid w:val="00F92642"/>
    <w:rsid w:val="00F9464A"/>
    <w:rsid w:val="00FA5F3C"/>
    <w:rsid w:val="00FA60FE"/>
    <w:rsid w:val="00FB1AA4"/>
    <w:rsid w:val="00FB1B6A"/>
    <w:rsid w:val="00FB248C"/>
    <w:rsid w:val="00FB594F"/>
    <w:rsid w:val="00FC067A"/>
    <w:rsid w:val="00FC22AA"/>
    <w:rsid w:val="00FC2BDF"/>
    <w:rsid w:val="00FC3468"/>
    <w:rsid w:val="00FC38FC"/>
    <w:rsid w:val="00FC61DC"/>
    <w:rsid w:val="00FD09DF"/>
    <w:rsid w:val="00FD0C13"/>
    <w:rsid w:val="00FD166E"/>
    <w:rsid w:val="00FD6A62"/>
    <w:rsid w:val="00FE2528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36f,#39f,#6794cb"/>
    </o:shapedefaults>
    <o:shapelayout v:ext="edit">
      <o:idmap v:ext="edit" data="1"/>
    </o:shapelayout>
  </w:shapeDefaults>
  <w:decimalSymbol w:val="."/>
  <w:listSeparator w:val=";"/>
  <w14:docId w14:val="655454D3"/>
  <w15:docId w15:val="{4E0D1AAF-F13A-4076-9034-A6DF6C4D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1F27"/>
  </w:style>
  <w:style w:type="paragraph" w:styleId="Ttulo1">
    <w:name w:val="heading 1"/>
    <w:basedOn w:val="Normal"/>
    <w:next w:val="Normal"/>
    <w:link w:val="Ttulo1Car"/>
    <w:uiPriority w:val="9"/>
    <w:qFormat/>
    <w:rsid w:val="005E1F27"/>
    <w:pPr>
      <w:pBdr>
        <w:bottom w:val="single" w:sz="12" w:space="1" w:color="8D121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D121A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1F27"/>
    <w:pPr>
      <w:pBdr>
        <w:bottom w:val="single" w:sz="8" w:space="1" w:color="BD182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D121A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751F"/>
    <w:pPr>
      <w:pBdr>
        <w:bottom w:val="single" w:sz="4" w:space="1" w:color="EB6069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75756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1F27"/>
    <w:pPr>
      <w:pBdr>
        <w:bottom w:val="single" w:sz="4" w:space="2" w:color="F1959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BD1823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1F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BD1823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E1F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BD1823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/>
    </w:pPr>
    <w:rPr>
      <w:rFonts w:eastAsia="Times New Roman"/>
      <w:lang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D25DC"/>
    <w:pPr>
      <w:spacing w:after="120"/>
      <w:ind w:left="283"/>
    </w:pPr>
    <w:rPr>
      <w:sz w:val="16"/>
      <w:szCs w:val="16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  <w:jc w:val="both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</w:p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/>
      <w:contextualSpacing/>
    </w:p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E1F27"/>
    <w:rPr>
      <w:rFonts w:asciiTheme="majorHAnsi" w:eastAsiaTheme="majorEastAsia" w:hAnsiTheme="majorHAnsi" w:cstheme="majorBidi"/>
      <w:b/>
      <w:bCs/>
      <w:color w:val="8D121A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E1F27"/>
    <w:rPr>
      <w:rFonts w:asciiTheme="majorHAnsi" w:eastAsiaTheme="majorEastAsia" w:hAnsiTheme="majorHAnsi" w:cstheme="majorBidi"/>
      <w:color w:val="8D121A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7751F"/>
    <w:rPr>
      <w:rFonts w:asciiTheme="majorHAnsi" w:eastAsiaTheme="majorEastAsia" w:hAnsiTheme="majorHAnsi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E1F27"/>
    <w:rPr>
      <w:rFonts w:asciiTheme="majorHAnsi" w:eastAsiaTheme="majorEastAsia" w:hAnsiTheme="majorHAnsi" w:cstheme="majorBidi"/>
      <w:i/>
      <w:iCs/>
      <w:color w:val="BD1823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E1F27"/>
    <w:rPr>
      <w:rFonts w:asciiTheme="majorHAnsi" w:eastAsiaTheme="majorEastAsia" w:hAnsiTheme="majorHAnsi" w:cstheme="majorBidi"/>
      <w:color w:val="BD1823" w:themeColor="accent1"/>
    </w:rPr>
  </w:style>
  <w:style w:type="character" w:customStyle="1" w:styleId="Ttulo6Car">
    <w:name w:val="Título 6 Car"/>
    <w:basedOn w:val="Fuentedeprrafopredeter"/>
    <w:link w:val="Ttulo6"/>
    <w:uiPriority w:val="9"/>
    <w:rsid w:val="005E1F27"/>
    <w:rPr>
      <w:rFonts w:asciiTheme="majorHAnsi" w:eastAsiaTheme="majorEastAsia" w:hAnsiTheme="majorHAnsi" w:cstheme="majorBidi"/>
      <w:i/>
      <w:iCs/>
      <w:color w:val="BD1823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1F27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uiPriority w:val="20"/>
    <w:qFormat/>
    <w:rsid w:val="005E1F27"/>
    <w:rPr>
      <w:b/>
      <w:bCs/>
      <w:i/>
      <w:iCs/>
      <w:color w:val="B1B1B0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Times New Roman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DF55CF"/>
    <w:rPr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bottom w:val="single" w:sz="8" w:space="0" w:color="BD1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1823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BD1823" w:themeColor="accent1"/>
          <w:bottom w:val="single" w:sz="8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1823" w:themeColor="accent1"/>
          <w:bottom w:val="single" w:sz="8" w:space="0" w:color="BD1823" w:themeColor="accent1"/>
        </w:tcBorders>
      </w:tcPr>
    </w:tblStylePr>
    <w:tblStylePr w:type="band1Vert">
      <w:tblPr/>
      <w:tcPr>
        <w:shd w:val="clear" w:color="auto" w:fill="F6BDC1" w:themeFill="accent1" w:themeFillTint="3F"/>
      </w:tcPr>
    </w:tblStylePr>
    <w:tblStylePr w:type="band1Horz">
      <w:tblPr/>
      <w:tcPr>
        <w:shd w:val="clear" w:color="auto" w:fill="F6BDC1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DF55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014E"/>
    <w:pPr>
      <w:spacing w:after="100"/>
      <w:ind w:left="220"/>
    </w:pPr>
  </w:style>
  <w:style w:type="table" w:styleId="Sombreadoclaro-nfasis1">
    <w:name w:val="Light Shading Accent 1"/>
    <w:basedOn w:val="Tablanormal"/>
    <w:uiPriority w:val="60"/>
    <w:rsid w:val="00A212B7"/>
    <w:rPr>
      <w:color w:val="8D121A" w:themeColor="accent1" w:themeShade="BF"/>
    </w:rPr>
    <w:tblPr>
      <w:tblStyleRowBandSize w:val="1"/>
      <w:tblStyleColBandSize w:val="1"/>
      <w:tblBorders>
        <w:top w:val="single" w:sz="8" w:space="0" w:color="BD1823" w:themeColor="accent1"/>
        <w:bottom w:val="single" w:sz="8" w:space="0" w:color="BD1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1823" w:themeColor="accent1"/>
          <w:left w:val="nil"/>
          <w:bottom w:val="single" w:sz="8" w:space="0" w:color="BD1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1823" w:themeColor="accent1"/>
          <w:left w:val="nil"/>
          <w:bottom w:val="single" w:sz="8" w:space="0" w:color="BD1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</w:style>
  <w:style w:type="character" w:styleId="Refdecomentario">
    <w:name w:val="annotation reference"/>
    <w:basedOn w:val="Fuentedeprrafopredeter"/>
    <w:semiHidden/>
    <w:unhideWhenUsed/>
    <w:rsid w:val="004C37A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37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37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37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37A5"/>
    <w:rPr>
      <w:b/>
      <w:bCs/>
      <w:sz w:val="20"/>
      <w:szCs w:val="20"/>
    </w:rPr>
  </w:style>
  <w:style w:type="table" w:styleId="Sombreadoclaro-nfasis4">
    <w:name w:val="Light Shading Accent 4"/>
    <w:basedOn w:val="Tablanormal"/>
    <w:uiPriority w:val="60"/>
    <w:rsid w:val="00AA5440"/>
    <w:rPr>
      <w:color w:val="025885" w:themeColor="accent4" w:themeShade="BF"/>
    </w:rPr>
    <w:tblPr>
      <w:tblStyleRowBandSize w:val="1"/>
      <w:tblStyleColBandSize w:val="1"/>
      <w:tblBorders>
        <w:top w:val="single" w:sz="8" w:space="0" w:color="0377B3" w:themeColor="accent4"/>
        <w:bottom w:val="single" w:sz="8" w:space="0" w:color="0377B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77B3" w:themeColor="accent4"/>
          <w:left w:val="nil"/>
          <w:bottom w:val="single" w:sz="8" w:space="0" w:color="0377B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77B3" w:themeColor="accent4"/>
          <w:left w:val="nil"/>
          <w:bottom w:val="single" w:sz="8" w:space="0" w:color="0377B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E2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E2FD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594EB6"/>
    <w:rPr>
      <w:color w:val="838583" w:themeColor="accent6" w:themeShade="BF"/>
    </w:rPr>
    <w:tblPr>
      <w:tblStyleRowBandSize w:val="1"/>
      <w:tblStyleColBandSize w:val="1"/>
      <w:tblBorders>
        <w:top w:val="single" w:sz="8" w:space="0" w:color="B0B1B0" w:themeColor="accent6"/>
        <w:bottom w:val="single" w:sz="8" w:space="0" w:color="B0B1B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B1B0" w:themeColor="accent6"/>
          <w:left w:val="nil"/>
          <w:bottom w:val="single" w:sz="8" w:space="0" w:color="B0B1B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B1B0" w:themeColor="accent6"/>
          <w:left w:val="nil"/>
          <w:bottom w:val="single" w:sz="8" w:space="0" w:color="B0B1B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6" w:themeFillTint="3F"/>
      </w:tcPr>
    </w:tblStylePr>
  </w:style>
  <w:style w:type="table" w:styleId="Listamedia1">
    <w:name w:val="Medium List 1"/>
    <w:basedOn w:val="Tablanormal"/>
    <w:uiPriority w:val="65"/>
    <w:rsid w:val="00594EB6"/>
    <w:rPr>
      <w:color w:val="878786" w:themeColor="text1"/>
    </w:rPr>
    <w:tblPr>
      <w:tblStyleRowBandSize w:val="1"/>
      <w:tblStyleColBandSize w:val="1"/>
      <w:tblBorders>
        <w:top w:val="single" w:sz="8" w:space="0" w:color="878786" w:themeColor="text1"/>
        <w:bottom w:val="single" w:sz="8" w:space="0" w:color="878786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786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878786" w:themeColor="text1"/>
          <w:bottom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786" w:themeColor="text1"/>
          <w:bottom w:val="single" w:sz="8" w:space="0" w:color="878786" w:themeColor="text1"/>
        </w:tcBorders>
      </w:tc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shd w:val="clear" w:color="auto" w:fill="E1E1E1" w:themeFill="text1" w:themeFillTint="3F"/>
      </w:tcPr>
    </w:tblStylePr>
  </w:style>
  <w:style w:type="table" w:styleId="Sombreadomedio1-nfasis3">
    <w:name w:val="Medium Shading 1 Accent 3"/>
    <w:basedOn w:val="Tablanormal"/>
    <w:uiPriority w:val="63"/>
    <w:rsid w:val="00594EB6"/>
    <w:tblPr>
      <w:tblStyleRowBandSize w:val="1"/>
      <w:tblStyleColBandSize w:val="1"/>
      <w:tblBorders>
        <w:top w:val="single" w:sz="8" w:space="0" w:color="D5D4D4" w:themeColor="accent3" w:themeTint="BF"/>
        <w:left w:val="single" w:sz="8" w:space="0" w:color="D5D4D4" w:themeColor="accent3" w:themeTint="BF"/>
        <w:bottom w:val="single" w:sz="8" w:space="0" w:color="D5D4D4" w:themeColor="accent3" w:themeTint="BF"/>
        <w:right w:val="single" w:sz="8" w:space="0" w:color="D5D4D4" w:themeColor="accent3" w:themeTint="BF"/>
        <w:insideH w:val="single" w:sz="8" w:space="0" w:color="D5D4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D5D4D4" w:themeColor="accent3" w:themeTint="BF"/>
          <w:left w:val="single" w:sz="8" w:space="0" w:color="D5D4D4" w:themeColor="accent3" w:themeTint="BF"/>
          <w:bottom w:val="single" w:sz="8" w:space="0" w:color="D5D4D4" w:themeColor="accent3" w:themeTint="BF"/>
          <w:right w:val="single" w:sz="8" w:space="0" w:color="D5D4D4" w:themeColor="accent3" w:themeTint="BF"/>
          <w:insideH w:val="nil"/>
          <w:insideV w:val="nil"/>
        </w:tcBorders>
        <w:shd w:val="clear" w:color="auto" w:fill="C8C6C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4D4" w:themeColor="accent3" w:themeTint="BF"/>
          <w:left w:val="single" w:sz="8" w:space="0" w:color="D5D4D4" w:themeColor="accent3" w:themeTint="BF"/>
          <w:bottom w:val="single" w:sz="8" w:space="0" w:color="D5D4D4" w:themeColor="accent3" w:themeTint="BF"/>
          <w:right w:val="single" w:sz="8" w:space="0" w:color="D5D4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94EB6"/>
    <w:rPr>
      <w:color w:val="878786" w:themeColor="text1"/>
    </w:rPr>
    <w:tblPr>
      <w:tblStyleRowBandSize w:val="1"/>
      <w:tblStyleColBandSize w:val="1"/>
      <w:tblBorders>
        <w:top w:val="single" w:sz="8" w:space="0" w:color="C8C6C6" w:themeColor="accent3"/>
        <w:bottom w:val="single" w:sz="8" w:space="0" w:color="C8C6C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C6C6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8C6C6" w:themeColor="accent3"/>
          <w:bottom w:val="single" w:sz="8" w:space="0" w:color="C8C6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C6C6" w:themeColor="accent3"/>
          <w:bottom w:val="single" w:sz="8" w:space="0" w:color="C8C6C6" w:themeColor="accent3"/>
        </w:tcBorders>
      </w:tcPr>
    </w:tblStylePr>
    <w:tblStylePr w:type="band1Vert">
      <w:tblPr/>
      <w:tcPr>
        <w:shd w:val="clear" w:color="auto" w:fill="F1F0F0" w:themeFill="accent3" w:themeFillTint="3F"/>
      </w:tcPr>
    </w:tblStylePr>
    <w:tblStylePr w:type="band1Horz">
      <w:tblPr/>
      <w:tcPr>
        <w:shd w:val="clear" w:color="auto" w:fill="F1F0F0" w:themeFill="accent3" w:themeFillTint="3F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E1347"/>
    <w:rPr>
      <w:color w:val="808080"/>
      <w:shd w:val="clear" w:color="auto" w:fill="E6E6E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6E2F"/>
    <w:pPr>
      <w:ind w:firstLine="0"/>
    </w:pPr>
    <w:rPr>
      <w:rFonts w:ascii="Calibri" w:eastAsiaTheme="minorHAnsi" w:hAnsi="Calibri"/>
      <w:szCs w:val="21"/>
      <w:lang w:val="es-GT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6E2F"/>
    <w:rPr>
      <w:rFonts w:ascii="Calibri" w:eastAsiaTheme="minorHAnsi" w:hAnsi="Calibri"/>
      <w:szCs w:val="21"/>
      <w:lang w:val="es-G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dgsa.net" TargetMode="External"/><Relationship Id="rId2" Type="http://schemas.openxmlformats.org/officeDocument/2006/relationships/hyperlink" Target="mailto:ventas@bdgsa.net" TargetMode="External"/><Relationship Id="rId1" Type="http://schemas.openxmlformats.org/officeDocument/2006/relationships/hyperlink" Target="http://www.bdgsa.net" TargetMode="External"/><Relationship Id="rId4" Type="http://schemas.openxmlformats.org/officeDocument/2006/relationships/hyperlink" Target="mailto:ventas@bdgsa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Jorge%20Casta&#241;eda%20-%20BDG\Imagen\COM06-Plantilla%20de%20propuesta%20v1.0.dotx" TargetMode="External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AE6E-81F7-4D50-ABFF-A5484F75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COM06-Plantilla de propuesta v1.0</Template>
  <TotalTime>327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Solución de Imagenes para Segeplan</vt:lpstr>
      <vt:lpstr>Solución de Imagenes para Segeplan</vt:lpstr>
    </vt:vector>
  </TitlesOfParts>
  <Company>Canella,S.A.</Company>
  <LinksUpToDate>false</LinksUpToDate>
  <CharactersWithSpaces>734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de Imagenes para Segeplan</dc:title>
  <dc:creator>HERNANDEZ BUCARO, LUIS CARLOS</dc:creator>
  <cp:lastModifiedBy>Luis Hernandez</cp:lastModifiedBy>
  <cp:revision>9</cp:revision>
  <cp:lastPrinted>2018-03-07T18:28:00Z</cp:lastPrinted>
  <dcterms:created xsi:type="dcterms:W3CDTF">2018-05-20T01:10:00Z</dcterms:created>
  <dcterms:modified xsi:type="dcterms:W3CDTF">2018-05-21T16:25:00Z</dcterms:modified>
</cp:coreProperties>
</file>